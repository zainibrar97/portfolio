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2FCC" w14:textId="513C9392" w:rsidR="00106066" w:rsidRPr="002611A1" w:rsidRDefault="008B2A03" w:rsidP="002611A1">
      <w:pPr>
        <w:rPr>
          <w:b/>
          <w:bCs/>
          <w:sz w:val="20"/>
          <w:szCs w:val="20"/>
        </w:rPr>
        <w:sectPr w:rsidR="00106066" w:rsidRPr="002611A1" w:rsidSect="002611A1">
          <w:type w:val="continuous"/>
          <w:pgSz w:w="11906" w:h="16838"/>
          <w:pgMar w:top="1021" w:right="1077" w:bottom="1134" w:left="851" w:header="709" w:footer="709" w:gutter="0"/>
          <w:cols w:space="708"/>
          <w:docGrid w:linePitch="360"/>
        </w:sectPr>
      </w:pPr>
      <w:r w:rsidRPr="008B2A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036097" wp14:editId="109AAD4E">
                <wp:simplePos x="0" y="0"/>
                <wp:positionH relativeFrom="column">
                  <wp:posOffset>2172335</wp:posOffset>
                </wp:positionH>
                <wp:positionV relativeFrom="paragraph">
                  <wp:posOffset>6985</wp:posOffset>
                </wp:positionV>
                <wp:extent cx="4556760" cy="9646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964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F0B2C" w14:textId="77777777" w:rsidR="008B2A03" w:rsidRPr="008B2A03" w:rsidRDefault="008B2A03" w:rsidP="008B2A03">
                            <w:pPr>
                              <w:pStyle w:val="Style2"/>
                            </w:pPr>
                            <w:r w:rsidRPr="008B2A03">
                              <w:t xml:space="preserve">EDUCATION AND TRAINING </w:t>
                            </w:r>
                          </w:p>
                          <w:p w14:paraId="1EFC4212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  <w:lang w:val="en-IE"/>
                              </w:rPr>
                              <w:t>BSc Computer Games Development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 | aim to complete in 2021 </w:t>
                            </w:r>
                          </w:p>
                          <w:p w14:paraId="4E7F7106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University of the West of Scotland </w:t>
                            </w:r>
                          </w:p>
                          <w:p w14:paraId="0A1FD946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</w:p>
                          <w:p w14:paraId="02DF0563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  <w:lang w:val="en-IE"/>
                              </w:rPr>
                              <w:t xml:space="preserve">HNC Software Development (A) </w:t>
                            </w:r>
                          </w:p>
                          <w:p w14:paraId="40DE47DC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Glasgow Clyde College </w:t>
                            </w:r>
                          </w:p>
                          <w:p w14:paraId="2A7792CD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eastAsia="Calibri" w:hAnsi="Avenir Next LT Pro" w:cs="Arial"/>
                                <w:lang w:val="en-IE"/>
                              </w:rPr>
                            </w:pPr>
                          </w:p>
                          <w:p w14:paraId="48477EB7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  <w:lang w:val="en-IE"/>
                              </w:rPr>
                              <w:t>Highers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 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  <w:lang w:val="en-IE"/>
                              </w:rPr>
                              <w:t>and Intermediate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 | August 2014  </w:t>
                            </w:r>
                          </w:p>
                          <w:p w14:paraId="79D50DD1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Holyrood R.C Secondary </w:t>
                            </w:r>
                          </w:p>
                          <w:p w14:paraId="7D7FF4DF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Higher Computer Studies, Higher Modern Studies </w:t>
                            </w:r>
                          </w:p>
                          <w:p w14:paraId="30E20939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Intermediate 2 Physics, Intermediate 2 English, Intermediate 2 Administration </w:t>
                            </w:r>
                          </w:p>
                          <w:p w14:paraId="6A888D12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</w:p>
                          <w:p w14:paraId="1398E2AE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  <w:lang w:val="en-IE"/>
                              </w:rPr>
                              <w:t xml:space="preserve">Standard Grades 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| August 2013 </w:t>
                            </w:r>
                          </w:p>
                          <w:p w14:paraId="6B3CD957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lang w:val="en-IE"/>
                              </w:rPr>
                              <w:t xml:space="preserve">Music, Computing Studies, English, Mathematics, Modern Studies, Physics, French </w:t>
                            </w:r>
                          </w:p>
                          <w:p w14:paraId="186ADE49" w14:textId="77777777" w:rsidR="008B2A03" w:rsidRPr="002611A1" w:rsidRDefault="008B2A03" w:rsidP="008B2A03">
                            <w:pPr>
                              <w:pStyle w:val="NoSpacing"/>
                              <w:rPr>
                                <w:rFonts w:ascii="Avenir Next LT Pro" w:hAnsi="Avenir Next LT Pro" w:cs="Arial"/>
                                <w:lang w:val="en-IE"/>
                              </w:rPr>
                            </w:pPr>
                          </w:p>
                          <w:p w14:paraId="56DE5DC6" w14:textId="77777777" w:rsidR="008B2A03" w:rsidRPr="002611A1" w:rsidRDefault="008B2A03" w:rsidP="008B2A03">
                            <w:pPr>
                              <w:pStyle w:val="Style2"/>
                            </w:pPr>
                            <w:r w:rsidRPr="002611A1">
                              <w:t xml:space="preserve">EXPERIENCE </w:t>
                            </w:r>
                          </w:p>
                          <w:p w14:paraId="2BC06B2B" w14:textId="77777777" w:rsidR="008B2A03" w:rsidRPr="002611A1" w:rsidRDefault="008B2A03" w:rsidP="008B2A03">
                            <w:p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</w:rPr>
                              <w:t>Retail Stock taker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 | OCS Group Ltd </w:t>
                            </w:r>
                          </w:p>
                          <w:p w14:paraId="0FDC1C3A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Maximising productivity by maintaining up to date and accurate stock data </w:t>
                            </w:r>
                          </w:p>
                          <w:p w14:paraId="0A339B1D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Handling and moving heavy object to make them easy to access </w:t>
                            </w:r>
                          </w:p>
                          <w:p w14:paraId="78D26A4B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Liaising with supervisors to gain a clear understanding of daily tasks </w:t>
                            </w:r>
                          </w:p>
                          <w:p w14:paraId="3B44B961" w14:textId="77777777" w:rsidR="008B2A03" w:rsidRPr="002611A1" w:rsidRDefault="008B2A03" w:rsidP="008B2A03">
                            <w:p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</w:rPr>
                              <w:t xml:space="preserve">Picker and Packer 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| Amazon </w:t>
                            </w:r>
                          </w:p>
                          <w:p w14:paraId="56889B13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Working cross departmentally to secure adequate products according to customer orders </w:t>
                            </w:r>
                          </w:p>
                          <w:p w14:paraId="51B203C4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Analysing orders to locate suitable products, offering alternatives where necessary </w:t>
                            </w:r>
                          </w:p>
                          <w:p w14:paraId="35474434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Streamlining delivery processes by packing products in an efficient manner </w:t>
                            </w:r>
                          </w:p>
                          <w:p w14:paraId="0A105C1B" w14:textId="77777777" w:rsidR="008B2A03" w:rsidRPr="002611A1" w:rsidRDefault="008B2A03" w:rsidP="008B2A03">
                            <w:p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</w:rPr>
                              <w:t xml:space="preserve">Delivery driver 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| Various Restaurant Chains </w:t>
                            </w:r>
                          </w:p>
                          <w:p w14:paraId="30AA29C9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Prioritised deliveries depending on area to minimise delivery time and fuel cost </w:t>
                            </w:r>
                          </w:p>
                          <w:p w14:paraId="0B11E3C8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Adhered to health and safety regulations to prevent any contaminated dishes </w:t>
                            </w:r>
                          </w:p>
                          <w:p w14:paraId="485C2860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Delivered food in a timely fashion whilst still adhering to road traffic regulations </w:t>
                            </w:r>
                          </w:p>
                          <w:p w14:paraId="1285D7F9" w14:textId="77777777" w:rsidR="008B2A03" w:rsidRPr="002611A1" w:rsidRDefault="008B2A03" w:rsidP="008B2A03">
                            <w:p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  <w:b/>
                                <w:bCs/>
                              </w:rPr>
                              <w:t>Desk Administrator/Sales Assistant</w:t>
                            </w: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 | Rutherglen Motor Company </w:t>
                            </w:r>
                          </w:p>
                          <w:p w14:paraId="33BB30EB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Communicating with customers to arrange meetings and appointments </w:t>
                            </w:r>
                          </w:p>
                          <w:p w14:paraId="2F506976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Maintained up to date paperwork on all vehicles </w:t>
                            </w:r>
                          </w:p>
                          <w:p w14:paraId="3AEA8F49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Delivered excellent customer service to all patrons </w:t>
                            </w:r>
                          </w:p>
                          <w:p w14:paraId="5387BEEE" w14:textId="77777777" w:rsidR="008B2A03" w:rsidRPr="002611A1" w:rsidRDefault="008B2A03" w:rsidP="008B2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LT Pro" w:hAnsi="Avenir Next LT Pro" w:cs="Arial"/>
                              </w:rPr>
                            </w:pPr>
                            <w:r w:rsidRPr="002611A1">
                              <w:rPr>
                                <w:rFonts w:ascii="Avenir Next LT Pro" w:hAnsi="Avenir Next LT Pro" w:cs="Arial"/>
                              </w:rPr>
                              <w:t xml:space="preserve">Liaised with other team members to ensure best practice </w:t>
                            </w:r>
                          </w:p>
                          <w:p w14:paraId="641ED7AC" w14:textId="1154E698" w:rsidR="008B2A03" w:rsidRDefault="008B2A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360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05pt;margin-top:.55pt;width:358.8pt;height:759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0AIQIAAB4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" stroked="f">
                <v:textbox>
                  <w:txbxContent>
                    <w:p w14:paraId="011F0B2C" w14:textId="77777777" w:rsidR="008B2A03" w:rsidRPr="008B2A03" w:rsidRDefault="008B2A03" w:rsidP="008B2A03">
                      <w:pPr>
                        <w:pStyle w:val="Style2"/>
                      </w:pPr>
                      <w:r w:rsidRPr="008B2A03">
                        <w:t xml:space="preserve">EDUCATION AND TRAINING </w:t>
                      </w:r>
                    </w:p>
                    <w:p w14:paraId="1EFC4212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  <w:lang w:val="en-IE"/>
                        </w:rPr>
                        <w:t>BSc Computer Games Development</w:t>
                      </w: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 | aim to complete in 2021 </w:t>
                      </w:r>
                    </w:p>
                    <w:p w14:paraId="4E7F7106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University of the West of Scotland </w:t>
                      </w:r>
                    </w:p>
                    <w:p w14:paraId="0A1FD946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</w:p>
                    <w:p w14:paraId="02DF0563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  <w:lang w:val="en-IE"/>
                        </w:rPr>
                        <w:t xml:space="preserve">HNC Software Development (A) </w:t>
                      </w:r>
                    </w:p>
                    <w:p w14:paraId="40DE47DC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Glasgow Clyde College </w:t>
                      </w:r>
                    </w:p>
                    <w:p w14:paraId="2A7792CD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eastAsia="Calibri" w:hAnsi="Avenir Next LT Pro" w:cs="Arial"/>
                          <w:lang w:val="en-IE"/>
                        </w:rPr>
                      </w:pPr>
                    </w:p>
                    <w:p w14:paraId="48477EB7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  <w:lang w:val="en-IE"/>
                        </w:rPr>
                        <w:t>Highers</w:t>
                      </w: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 </w:t>
                      </w: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  <w:lang w:val="en-IE"/>
                        </w:rPr>
                        <w:t>and Intermediate</w:t>
                      </w: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 | August 2014  </w:t>
                      </w:r>
                    </w:p>
                    <w:p w14:paraId="79D50DD1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Holyrood R.C Secondary </w:t>
                      </w:r>
                    </w:p>
                    <w:p w14:paraId="7D7FF4DF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Higher Computer Studies, Higher Modern Studies </w:t>
                      </w:r>
                    </w:p>
                    <w:p w14:paraId="30E20939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Intermediate 2 Physics, Intermediate 2 English, Intermediate 2 Administration </w:t>
                      </w:r>
                    </w:p>
                    <w:p w14:paraId="6A888D12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</w:p>
                    <w:p w14:paraId="1398E2AE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  <w:lang w:val="en-IE"/>
                        </w:rPr>
                        <w:t xml:space="preserve">Standard Grades </w:t>
                      </w: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| August 2013 </w:t>
                      </w:r>
                    </w:p>
                    <w:p w14:paraId="6B3CD957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lang w:val="en-IE"/>
                        </w:rPr>
                        <w:t xml:space="preserve">Music, Computing Studies, English, Mathematics, Modern Studies, Physics, French </w:t>
                      </w:r>
                    </w:p>
                    <w:p w14:paraId="186ADE49" w14:textId="77777777" w:rsidR="008B2A03" w:rsidRPr="002611A1" w:rsidRDefault="008B2A03" w:rsidP="008B2A03">
                      <w:pPr>
                        <w:pStyle w:val="NoSpacing"/>
                        <w:rPr>
                          <w:rFonts w:ascii="Avenir Next LT Pro" w:hAnsi="Avenir Next LT Pro" w:cs="Arial"/>
                          <w:lang w:val="en-IE"/>
                        </w:rPr>
                      </w:pPr>
                    </w:p>
                    <w:p w14:paraId="56DE5DC6" w14:textId="77777777" w:rsidR="008B2A03" w:rsidRPr="002611A1" w:rsidRDefault="008B2A03" w:rsidP="008B2A03">
                      <w:pPr>
                        <w:pStyle w:val="Style2"/>
                      </w:pPr>
                      <w:r w:rsidRPr="002611A1">
                        <w:t xml:space="preserve">EXPERIENCE </w:t>
                      </w:r>
                    </w:p>
                    <w:p w14:paraId="2BC06B2B" w14:textId="77777777" w:rsidR="008B2A03" w:rsidRPr="002611A1" w:rsidRDefault="008B2A03" w:rsidP="008B2A03">
                      <w:p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</w:rPr>
                        <w:t>Retail Stock taker</w:t>
                      </w:r>
                      <w:r w:rsidRPr="002611A1">
                        <w:rPr>
                          <w:rFonts w:ascii="Avenir Next LT Pro" w:hAnsi="Avenir Next LT Pro" w:cs="Arial"/>
                        </w:rPr>
                        <w:t xml:space="preserve"> | OCS Group Ltd </w:t>
                      </w:r>
                    </w:p>
                    <w:p w14:paraId="0FDC1C3A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Maximising productivity by maintaining up to date and accurate stock data </w:t>
                      </w:r>
                    </w:p>
                    <w:p w14:paraId="0A339B1D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Handling and moving heavy object to make them easy to access </w:t>
                      </w:r>
                    </w:p>
                    <w:p w14:paraId="78D26A4B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Liaising with supervisors to gain a clear understanding of daily tasks </w:t>
                      </w:r>
                    </w:p>
                    <w:p w14:paraId="3B44B961" w14:textId="77777777" w:rsidR="008B2A03" w:rsidRPr="002611A1" w:rsidRDefault="008B2A03" w:rsidP="008B2A03">
                      <w:p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</w:rPr>
                        <w:t xml:space="preserve">Picker and Packer </w:t>
                      </w:r>
                      <w:r w:rsidRPr="002611A1">
                        <w:rPr>
                          <w:rFonts w:ascii="Avenir Next LT Pro" w:hAnsi="Avenir Next LT Pro" w:cs="Arial"/>
                        </w:rPr>
                        <w:t xml:space="preserve">| Amazon </w:t>
                      </w:r>
                    </w:p>
                    <w:p w14:paraId="56889B13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Working cross departmentally to secure adequate products according to customer orders </w:t>
                      </w:r>
                    </w:p>
                    <w:p w14:paraId="51B203C4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Analysing orders to locate suitable products, offering alternatives where necessary </w:t>
                      </w:r>
                    </w:p>
                    <w:p w14:paraId="35474434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Streamlining delivery processes by packing products in an efficient manner </w:t>
                      </w:r>
                    </w:p>
                    <w:p w14:paraId="0A105C1B" w14:textId="77777777" w:rsidR="008B2A03" w:rsidRPr="002611A1" w:rsidRDefault="008B2A03" w:rsidP="008B2A03">
                      <w:p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</w:rPr>
                        <w:t xml:space="preserve">Delivery driver </w:t>
                      </w:r>
                      <w:r w:rsidRPr="002611A1">
                        <w:rPr>
                          <w:rFonts w:ascii="Avenir Next LT Pro" w:hAnsi="Avenir Next LT Pro" w:cs="Arial"/>
                        </w:rPr>
                        <w:t xml:space="preserve">| Various Restaurant Chains </w:t>
                      </w:r>
                    </w:p>
                    <w:p w14:paraId="30AA29C9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Prioritised deliveries depending on area to minimise delivery time and fuel cost </w:t>
                      </w:r>
                    </w:p>
                    <w:p w14:paraId="0B11E3C8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Adhered to health and safety regulations to prevent any contaminated dishes </w:t>
                      </w:r>
                    </w:p>
                    <w:p w14:paraId="485C2860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Delivered food in a timely fashion whilst still adhering to road traffic regulations </w:t>
                      </w:r>
                    </w:p>
                    <w:p w14:paraId="1285D7F9" w14:textId="77777777" w:rsidR="008B2A03" w:rsidRPr="002611A1" w:rsidRDefault="008B2A03" w:rsidP="008B2A03">
                      <w:p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  <w:b/>
                          <w:bCs/>
                        </w:rPr>
                        <w:t>Desk Administrator/Sales Assistant</w:t>
                      </w:r>
                      <w:r w:rsidRPr="002611A1">
                        <w:rPr>
                          <w:rFonts w:ascii="Avenir Next LT Pro" w:hAnsi="Avenir Next LT Pro" w:cs="Arial"/>
                        </w:rPr>
                        <w:t xml:space="preserve"> | Rutherglen Motor Company </w:t>
                      </w:r>
                    </w:p>
                    <w:p w14:paraId="33BB30EB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Communicating with customers to arrange meetings and appointments </w:t>
                      </w:r>
                    </w:p>
                    <w:p w14:paraId="2F506976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Maintained up to date paperwork on all vehicles </w:t>
                      </w:r>
                    </w:p>
                    <w:p w14:paraId="3AEA8F49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Delivered excellent customer service to all patrons </w:t>
                      </w:r>
                    </w:p>
                    <w:p w14:paraId="5387BEEE" w14:textId="77777777" w:rsidR="008B2A03" w:rsidRPr="002611A1" w:rsidRDefault="008B2A03" w:rsidP="008B2A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Next LT Pro" w:hAnsi="Avenir Next LT Pro" w:cs="Arial"/>
                        </w:rPr>
                      </w:pPr>
                      <w:r w:rsidRPr="002611A1">
                        <w:rPr>
                          <w:rFonts w:ascii="Avenir Next LT Pro" w:hAnsi="Avenir Next LT Pro" w:cs="Arial"/>
                        </w:rPr>
                        <w:t xml:space="preserve">Liaised with other team members to ensure best practice </w:t>
                      </w:r>
                    </w:p>
                    <w:p w14:paraId="641ED7AC" w14:textId="1154E698" w:rsidR="008B2A03" w:rsidRDefault="008B2A03"/>
                  </w:txbxContent>
                </v:textbox>
              </v:shape>
            </w:pict>
          </mc:Fallback>
        </mc:AlternateContent>
      </w:r>
      <w:r w:rsidR="002611A1" w:rsidRPr="002611A1">
        <w:rPr>
          <w:rFonts w:ascii="Avenir Next LT Pro" w:hAnsi="Avenir Next LT Pro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A75F1" wp14:editId="12E38FA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534285" cy="106527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0652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84D5" w14:textId="2A19F136" w:rsidR="002611A1" w:rsidRDefault="002611A1"/>
                          <w:p w14:paraId="51E27179" w14:textId="77777777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5289451" w14:textId="53C2CAA0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Mohammed Zainul Ibrar</w:t>
                            </w:r>
                          </w:p>
                          <w:p w14:paraId="31FEB2FD" w14:textId="77777777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</w:p>
                          <w:p w14:paraId="7B7116C7" w14:textId="77777777" w:rsidR="002611A1" w:rsidRPr="002611A1" w:rsidRDefault="002611A1" w:rsidP="002611A1">
                            <w:pPr>
                              <w:jc w:val="both"/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Technology focused professional who is currently completing a BSc in Computer Games Development through the University of the West of Scotland. Has a proven history of adapting to changing processes without compromising on the level of service delivered. Works well under pressure by prioritising workloads to drive productivity. </w:t>
                            </w:r>
                          </w:p>
                          <w:p w14:paraId="598196DD" w14:textId="5B858FD3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C629D9" w14:textId="6D960AE3" w:rsidR="002611A1" w:rsidRPr="002611A1" w:rsidRDefault="002611A1" w:rsidP="002611A1">
                            <w:pPr>
                              <w:pStyle w:val="Style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11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CORE SKILLS </w:t>
                            </w:r>
                          </w:p>
                          <w:p w14:paraId="7FFC91C4" w14:textId="77777777" w:rsidR="002611A1" w:rsidRDefault="002611A1" w:rsidP="002611A1">
                            <w:pPr>
                              <w:pStyle w:val="NoSpacing"/>
                            </w:pPr>
                          </w:p>
                          <w:p w14:paraId="54402ADE" w14:textId="266B5DDC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Organisation </w:t>
                            </w:r>
                          </w:p>
                          <w:p w14:paraId="3CB979F7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Communication </w:t>
                            </w:r>
                          </w:p>
                          <w:p w14:paraId="3288C11D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Analytical </w:t>
                            </w:r>
                          </w:p>
                          <w:p w14:paraId="43653AD8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Teamwork </w:t>
                            </w:r>
                          </w:p>
                          <w:p w14:paraId="1E044F85" w14:textId="77777777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</w:p>
                          <w:p w14:paraId="1D8F4AFC" w14:textId="13256E47" w:rsidR="002611A1" w:rsidRPr="002611A1" w:rsidRDefault="002611A1" w:rsidP="002611A1">
                            <w:pPr>
                              <w:pStyle w:val="Style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11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 SKILLS </w:t>
                            </w:r>
                          </w:p>
                          <w:p w14:paraId="1D3C6936" w14:textId="77777777" w:rsidR="002611A1" w:rsidRPr="002611A1" w:rsidRDefault="002611A1" w:rsidP="002611A1">
                            <w:pPr>
                              <w:pStyle w:val="NoSpacing"/>
                            </w:pPr>
                            <w:r w:rsidRPr="002611A1">
                              <w:t xml:space="preserve"> </w:t>
                            </w:r>
                          </w:p>
                          <w:p w14:paraId="319CF0EB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Microsoft Office </w:t>
                            </w:r>
                          </w:p>
                          <w:p w14:paraId="6CD338F7" w14:textId="4AE6E683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Visual Basic </w:t>
                            </w:r>
                          </w:p>
                          <w:p w14:paraId="17260CA7" w14:textId="76138153" w:rsidR="00E137C8" w:rsidRPr="002611A1" w:rsidRDefault="00E137C8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VS Code</w:t>
                            </w:r>
                          </w:p>
                          <w:p w14:paraId="7E3D5483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C++</w:t>
                            </w:r>
                          </w:p>
                          <w:p w14:paraId="11E01E4D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5DF73B6D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HTML5 </w:t>
                            </w:r>
                          </w:p>
                          <w:p w14:paraId="70AF9B10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404775C4" w14:textId="70EC98FB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3FB5CB0C" w14:textId="3C3B5A8F" w:rsid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</w:p>
                          <w:p w14:paraId="4C0DF990" w14:textId="38A7D95A" w:rsidR="002611A1" w:rsidRPr="002611A1" w:rsidRDefault="002611A1" w:rsidP="002611A1">
                            <w:pPr>
                              <w:pStyle w:val="Style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11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CONTACT ME </w:t>
                            </w:r>
                          </w:p>
                          <w:p w14:paraId="5E151B52" w14:textId="6AC5FDDD" w:rsidR="002611A1" w:rsidRDefault="002611A1" w:rsidP="002611A1">
                            <w:pPr>
                              <w:pStyle w:val="NoSpacing"/>
                            </w:pPr>
                          </w:p>
                          <w:p w14:paraId="17C1F5E3" w14:textId="1ECA2EA2" w:rsidR="002611A1" w:rsidRDefault="00143D8A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21 Sanderling Place</w:t>
                            </w:r>
                          </w:p>
                          <w:p w14:paraId="0F64A18E" w14:textId="46E434A8" w:rsidR="00143D8A" w:rsidRDefault="00143D8A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East Kilbride, Glasgow</w:t>
                            </w:r>
                          </w:p>
                          <w:p w14:paraId="3BC4F908" w14:textId="27D4616B" w:rsidR="00143D8A" w:rsidRPr="002611A1" w:rsidRDefault="00143D8A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G75 8YZ</w:t>
                            </w:r>
                          </w:p>
                          <w:p w14:paraId="0702BF2A" w14:textId="77777777" w:rsidR="002611A1" w:rsidRPr="002611A1" w:rsidRDefault="00DC3440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hyperlink r:id="rId7" w:history="1">
                              <w:r w:rsidR="002611A1" w:rsidRPr="002611A1">
                                <w:rPr>
                                  <w:rStyle w:val="Hyperlink"/>
                                  <w:rFonts w:ascii="Avenir Next LT Pro" w:hAnsi="Avenir Next LT Pro"/>
                                  <w:color w:val="FFFFFF" w:themeColor="background1"/>
                                </w:rPr>
                                <w:t>zainibrar97@hotmail.com</w:t>
                              </w:r>
                            </w:hyperlink>
                            <w:r w:rsidR="002611A1"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F6C5C7E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  <w:r w:rsidRPr="002611A1"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  <w:t>07577575544</w:t>
                            </w:r>
                          </w:p>
                          <w:p w14:paraId="48A908C3" w14:textId="77777777" w:rsidR="002611A1" w:rsidRPr="002611A1" w:rsidRDefault="002611A1" w:rsidP="002611A1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A75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199.55pt;height:838.8pt;z-index:251681792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top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" fillcolor="#393737 [814]" stroked="f">
                <v:textbox>
                  <w:txbxContent>
                    <w:p w14:paraId="7AFD84D5" w14:textId="2A19F136" w:rsidR="002611A1" w:rsidRDefault="002611A1"/>
                    <w:p w14:paraId="51E27179" w14:textId="77777777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5289451" w14:textId="53C2CAA0" w:rsidR="002611A1" w:rsidRPr="002611A1" w:rsidRDefault="002611A1" w:rsidP="002611A1">
                      <w:pPr>
                        <w:rPr>
                          <w:rFonts w:ascii="Avenir Next LT Pro" w:hAnsi="Avenir Next LT Pr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2611A1">
                        <w:rPr>
                          <w:rFonts w:ascii="Avenir Next LT Pro" w:hAnsi="Avenir Next LT Pr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Mohammed Zainul Ibrar</w:t>
                      </w:r>
                    </w:p>
                    <w:p w14:paraId="31FEB2FD" w14:textId="77777777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</w:p>
                    <w:p w14:paraId="7B7116C7" w14:textId="77777777" w:rsidR="002611A1" w:rsidRPr="002611A1" w:rsidRDefault="002611A1" w:rsidP="002611A1">
                      <w:pPr>
                        <w:jc w:val="both"/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Technology focused professional who is currently completing a BSc in Computer Games Development through the University of the West of Scotland. Has a proven history of adapting to changing processes without compromising on the level of service delivered. Works well under pressure by prioritising workloads to drive productivity. </w:t>
                      </w:r>
                    </w:p>
                    <w:p w14:paraId="598196DD" w14:textId="5B858FD3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C629D9" w14:textId="6D960AE3" w:rsidR="002611A1" w:rsidRPr="002611A1" w:rsidRDefault="002611A1" w:rsidP="002611A1">
                      <w:pPr>
                        <w:pStyle w:val="Style1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11A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CORE SKILLS </w:t>
                      </w:r>
                    </w:p>
                    <w:p w14:paraId="7FFC91C4" w14:textId="77777777" w:rsidR="002611A1" w:rsidRDefault="002611A1" w:rsidP="002611A1">
                      <w:pPr>
                        <w:pStyle w:val="NoSpacing"/>
                      </w:pPr>
                    </w:p>
                    <w:p w14:paraId="54402ADE" w14:textId="266B5DDC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Organisation </w:t>
                      </w:r>
                    </w:p>
                    <w:p w14:paraId="3CB979F7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Communication </w:t>
                      </w:r>
                    </w:p>
                    <w:p w14:paraId="3288C11D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Analytical </w:t>
                      </w:r>
                    </w:p>
                    <w:p w14:paraId="43653AD8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Teamwork </w:t>
                      </w:r>
                    </w:p>
                    <w:p w14:paraId="1E044F85" w14:textId="77777777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</w:p>
                    <w:p w14:paraId="1D8F4AFC" w14:textId="13256E47" w:rsidR="002611A1" w:rsidRPr="002611A1" w:rsidRDefault="002611A1" w:rsidP="002611A1">
                      <w:pPr>
                        <w:pStyle w:val="Style1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11A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IT SKILLS </w:t>
                      </w:r>
                    </w:p>
                    <w:p w14:paraId="1D3C6936" w14:textId="77777777" w:rsidR="002611A1" w:rsidRPr="002611A1" w:rsidRDefault="002611A1" w:rsidP="002611A1">
                      <w:pPr>
                        <w:pStyle w:val="NoSpacing"/>
                      </w:pPr>
                      <w:r w:rsidRPr="002611A1">
                        <w:t xml:space="preserve"> </w:t>
                      </w:r>
                    </w:p>
                    <w:p w14:paraId="319CF0EB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Microsoft Office </w:t>
                      </w:r>
                    </w:p>
                    <w:p w14:paraId="6CD338F7" w14:textId="4AE6E683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Visual Basic </w:t>
                      </w:r>
                    </w:p>
                    <w:p w14:paraId="17260CA7" w14:textId="76138153" w:rsidR="00E137C8" w:rsidRPr="002611A1" w:rsidRDefault="00E137C8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</w:rPr>
                        <w:t>VS Code</w:t>
                      </w:r>
                    </w:p>
                    <w:p w14:paraId="7E3D5483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>C++</w:t>
                      </w:r>
                    </w:p>
                    <w:p w14:paraId="11E01E4D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>C#</w:t>
                      </w:r>
                    </w:p>
                    <w:p w14:paraId="5DF73B6D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HTML5 </w:t>
                      </w:r>
                    </w:p>
                    <w:p w14:paraId="70AF9B10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>CSS</w:t>
                      </w:r>
                    </w:p>
                    <w:p w14:paraId="404775C4" w14:textId="70EC98FB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>JavaScript</w:t>
                      </w:r>
                    </w:p>
                    <w:p w14:paraId="3FB5CB0C" w14:textId="3C3B5A8F" w:rsid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</w:p>
                    <w:p w14:paraId="4C0DF990" w14:textId="38A7D95A" w:rsidR="002611A1" w:rsidRPr="002611A1" w:rsidRDefault="002611A1" w:rsidP="002611A1">
                      <w:pPr>
                        <w:pStyle w:val="Style1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11A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CONTACT ME </w:t>
                      </w:r>
                    </w:p>
                    <w:p w14:paraId="5E151B52" w14:textId="6AC5FDDD" w:rsidR="002611A1" w:rsidRDefault="002611A1" w:rsidP="002611A1">
                      <w:pPr>
                        <w:pStyle w:val="NoSpacing"/>
                      </w:pPr>
                    </w:p>
                    <w:p w14:paraId="17C1F5E3" w14:textId="1ECA2EA2" w:rsidR="002611A1" w:rsidRDefault="00143D8A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</w:rPr>
                        <w:t>21 Sanderling Place</w:t>
                      </w:r>
                    </w:p>
                    <w:p w14:paraId="0F64A18E" w14:textId="46E434A8" w:rsidR="00143D8A" w:rsidRDefault="00143D8A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</w:rPr>
                        <w:t>East Kilbride, Glasgow</w:t>
                      </w:r>
                    </w:p>
                    <w:p w14:paraId="3BC4F908" w14:textId="27D4616B" w:rsidR="00143D8A" w:rsidRPr="002611A1" w:rsidRDefault="00143D8A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</w:rPr>
                        <w:t>G75 8YZ</w:t>
                      </w:r>
                    </w:p>
                    <w:p w14:paraId="0702BF2A" w14:textId="77777777" w:rsidR="002611A1" w:rsidRPr="002611A1" w:rsidRDefault="00DC3440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hyperlink r:id="rId8" w:history="1">
                        <w:r w:rsidR="002611A1" w:rsidRPr="002611A1">
                          <w:rPr>
                            <w:rStyle w:val="Hyperlink"/>
                            <w:rFonts w:ascii="Avenir Next LT Pro" w:hAnsi="Avenir Next LT Pro"/>
                            <w:color w:val="FFFFFF" w:themeColor="background1"/>
                          </w:rPr>
                          <w:t>zainibrar97@hotmail.com</w:t>
                        </w:r>
                      </w:hyperlink>
                      <w:r w:rsidR="002611A1"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 xml:space="preserve"> </w:t>
                      </w:r>
                    </w:p>
                    <w:p w14:paraId="0F6C5C7E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  <w:r w:rsidRPr="002611A1">
                        <w:rPr>
                          <w:rFonts w:ascii="Avenir Next LT Pro" w:hAnsi="Avenir Next LT Pro"/>
                          <w:color w:val="FFFFFF" w:themeColor="background1"/>
                        </w:rPr>
                        <w:t>07577575544</w:t>
                      </w:r>
                    </w:p>
                    <w:p w14:paraId="48A908C3" w14:textId="77777777" w:rsidR="002611A1" w:rsidRPr="002611A1" w:rsidRDefault="002611A1" w:rsidP="002611A1">
                      <w:pPr>
                        <w:rPr>
                          <w:rFonts w:ascii="Avenir Next LT Pro" w:hAnsi="Avenir Next LT Pro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3FDD098" w14:textId="5EE6A45E" w:rsidR="00B620D7" w:rsidRDefault="00B620D7" w:rsidP="00106066">
      <w:pPr>
        <w:pStyle w:val="Style1"/>
        <w:rPr>
          <w:sz w:val="24"/>
          <w:szCs w:val="24"/>
        </w:rPr>
      </w:pPr>
    </w:p>
    <w:p w14:paraId="12F8DE11" w14:textId="77777777" w:rsidR="00B620D7" w:rsidRDefault="00B620D7" w:rsidP="00106066">
      <w:pPr>
        <w:pStyle w:val="Style1"/>
        <w:rPr>
          <w:sz w:val="24"/>
          <w:szCs w:val="24"/>
        </w:rPr>
      </w:pPr>
    </w:p>
    <w:p w14:paraId="795586CE" w14:textId="77777777" w:rsidR="00B620D7" w:rsidRDefault="00B620D7" w:rsidP="00106066">
      <w:pPr>
        <w:pStyle w:val="Style1"/>
        <w:rPr>
          <w:sz w:val="24"/>
          <w:szCs w:val="24"/>
        </w:rPr>
      </w:pPr>
    </w:p>
    <w:p w14:paraId="60F2B5F2" w14:textId="77777777" w:rsidR="00B620D7" w:rsidRDefault="00B620D7" w:rsidP="00106066">
      <w:pPr>
        <w:pStyle w:val="Style1"/>
        <w:rPr>
          <w:sz w:val="24"/>
          <w:szCs w:val="24"/>
        </w:rPr>
      </w:pPr>
    </w:p>
    <w:p w14:paraId="20A2B6BA" w14:textId="77777777" w:rsidR="00B620D7" w:rsidRDefault="00B620D7" w:rsidP="00106066">
      <w:pPr>
        <w:pStyle w:val="Style1"/>
        <w:rPr>
          <w:sz w:val="24"/>
          <w:szCs w:val="24"/>
        </w:rPr>
      </w:pPr>
    </w:p>
    <w:p w14:paraId="098901DA" w14:textId="77777777" w:rsidR="00B620D7" w:rsidRDefault="00B620D7" w:rsidP="00106066">
      <w:pPr>
        <w:pStyle w:val="Style1"/>
        <w:rPr>
          <w:sz w:val="24"/>
          <w:szCs w:val="24"/>
        </w:rPr>
      </w:pPr>
    </w:p>
    <w:p w14:paraId="19F84F3C" w14:textId="77777777" w:rsidR="00B620D7" w:rsidRDefault="00B620D7" w:rsidP="00106066">
      <w:pPr>
        <w:pStyle w:val="Style1"/>
        <w:rPr>
          <w:sz w:val="24"/>
          <w:szCs w:val="24"/>
        </w:rPr>
      </w:pPr>
    </w:p>
    <w:p w14:paraId="52313B78" w14:textId="77777777" w:rsidR="00B620D7" w:rsidRDefault="00B620D7" w:rsidP="00106066">
      <w:pPr>
        <w:pStyle w:val="Style1"/>
        <w:rPr>
          <w:sz w:val="24"/>
          <w:szCs w:val="24"/>
        </w:rPr>
      </w:pPr>
    </w:p>
    <w:p w14:paraId="72E25CEE" w14:textId="77777777" w:rsidR="00B620D7" w:rsidRDefault="00B620D7" w:rsidP="00106066">
      <w:pPr>
        <w:pStyle w:val="Style1"/>
        <w:rPr>
          <w:sz w:val="24"/>
          <w:szCs w:val="24"/>
        </w:rPr>
      </w:pPr>
    </w:p>
    <w:p w14:paraId="26359D71" w14:textId="77777777" w:rsidR="00B620D7" w:rsidRDefault="00B620D7" w:rsidP="00106066">
      <w:pPr>
        <w:pStyle w:val="Style1"/>
        <w:rPr>
          <w:sz w:val="24"/>
          <w:szCs w:val="24"/>
        </w:rPr>
      </w:pPr>
    </w:p>
    <w:p w14:paraId="156A8F44" w14:textId="77777777" w:rsidR="00B620D7" w:rsidRDefault="00B620D7" w:rsidP="00106066">
      <w:pPr>
        <w:pStyle w:val="Style1"/>
        <w:rPr>
          <w:sz w:val="24"/>
          <w:szCs w:val="24"/>
        </w:rPr>
      </w:pPr>
    </w:p>
    <w:p w14:paraId="078AB997" w14:textId="77777777" w:rsidR="00B620D7" w:rsidRDefault="00B620D7" w:rsidP="00106066">
      <w:pPr>
        <w:pStyle w:val="Style1"/>
        <w:rPr>
          <w:sz w:val="24"/>
          <w:szCs w:val="24"/>
        </w:rPr>
      </w:pPr>
    </w:p>
    <w:p w14:paraId="142F04D0" w14:textId="77777777" w:rsidR="00B620D7" w:rsidRDefault="00B620D7" w:rsidP="00106066">
      <w:pPr>
        <w:pStyle w:val="Style1"/>
        <w:rPr>
          <w:sz w:val="24"/>
          <w:szCs w:val="24"/>
        </w:rPr>
      </w:pPr>
    </w:p>
    <w:p w14:paraId="067B0961" w14:textId="77777777" w:rsidR="00B620D7" w:rsidRDefault="00B620D7" w:rsidP="00106066">
      <w:pPr>
        <w:pStyle w:val="Style1"/>
        <w:rPr>
          <w:sz w:val="24"/>
          <w:szCs w:val="24"/>
        </w:rPr>
      </w:pPr>
    </w:p>
    <w:p w14:paraId="23310FC6" w14:textId="77777777" w:rsidR="00B620D7" w:rsidRDefault="00B620D7" w:rsidP="00106066">
      <w:pPr>
        <w:pStyle w:val="Style1"/>
        <w:rPr>
          <w:sz w:val="24"/>
          <w:szCs w:val="24"/>
        </w:rPr>
      </w:pPr>
    </w:p>
    <w:p w14:paraId="51464E04" w14:textId="77777777" w:rsidR="00B620D7" w:rsidRDefault="00B620D7" w:rsidP="00106066">
      <w:pPr>
        <w:pStyle w:val="Style1"/>
        <w:rPr>
          <w:sz w:val="24"/>
          <w:szCs w:val="24"/>
        </w:rPr>
      </w:pPr>
    </w:p>
    <w:p w14:paraId="5B066F30" w14:textId="77777777" w:rsidR="00B620D7" w:rsidRDefault="00B620D7" w:rsidP="00106066">
      <w:pPr>
        <w:pStyle w:val="Style1"/>
        <w:rPr>
          <w:sz w:val="24"/>
          <w:szCs w:val="24"/>
        </w:rPr>
      </w:pPr>
    </w:p>
    <w:p w14:paraId="76C4BBA6" w14:textId="77777777" w:rsidR="00B620D7" w:rsidRDefault="00B620D7" w:rsidP="00106066">
      <w:pPr>
        <w:pStyle w:val="Style1"/>
        <w:rPr>
          <w:sz w:val="24"/>
          <w:szCs w:val="24"/>
        </w:rPr>
      </w:pPr>
    </w:p>
    <w:p w14:paraId="18249CF2" w14:textId="77777777" w:rsidR="00B620D7" w:rsidRDefault="00B620D7" w:rsidP="00106066">
      <w:pPr>
        <w:pStyle w:val="Style1"/>
        <w:rPr>
          <w:sz w:val="24"/>
          <w:szCs w:val="24"/>
        </w:rPr>
      </w:pPr>
    </w:p>
    <w:p w14:paraId="21D2F57C" w14:textId="77777777" w:rsidR="00B620D7" w:rsidRDefault="00B620D7" w:rsidP="00106066">
      <w:pPr>
        <w:pStyle w:val="Style1"/>
        <w:rPr>
          <w:sz w:val="24"/>
          <w:szCs w:val="24"/>
        </w:rPr>
      </w:pPr>
    </w:p>
    <w:p w14:paraId="334124E3" w14:textId="77777777" w:rsidR="00B620D7" w:rsidRDefault="00B620D7" w:rsidP="00106066">
      <w:pPr>
        <w:pStyle w:val="Style1"/>
        <w:rPr>
          <w:sz w:val="24"/>
          <w:szCs w:val="24"/>
        </w:rPr>
      </w:pPr>
    </w:p>
    <w:p w14:paraId="1F99055C" w14:textId="77777777" w:rsidR="00B620D7" w:rsidRDefault="00B620D7" w:rsidP="00106066">
      <w:pPr>
        <w:pStyle w:val="Style1"/>
        <w:rPr>
          <w:sz w:val="24"/>
          <w:szCs w:val="24"/>
        </w:rPr>
      </w:pPr>
    </w:p>
    <w:p w14:paraId="654B7F61" w14:textId="77777777" w:rsidR="00B620D7" w:rsidRDefault="00B620D7" w:rsidP="00106066">
      <w:pPr>
        <w:pStyle w:val="Style1"/>
        <w:rPr>
          <w:sz w:val="24"/>
          <w:szCs w:val="24"/>
        </w:rPr>
      </w:pPr>
    </w:p>
    <w:p w14:paraId="0E56558E" w14:textId="77777777" w:rsidR="00B620D7" w:rsidRDefault="00B620D7" w:rsidP="00106066">
      <w:pPr>
        <w:pStyle w:val="Style1"/>
        <w:rPr>
          <w:sz w:val="24"/>
          <w:szCs w:val="24"/>
        </w:rPr>
      </w:pPr>
    </w:p>
    <w:p w14:paraId="6EB9BAE0" w14:textId="77777777" w:rsidR="00B620D7" w:rsidRDefault="00B620D7" w:rsidP="00106066">
      <w:pPr>
        <w:pStyle w:val="Style1"/>
        <w:rPr>
          <w:sz w:val="24"/>
          <w:szCs w:val="24"/>
        </w:rPr>
      </w:pPr>
    </w:p>
    <w:p w14:paraId="347467A8" w14:textId="77777777" w:rsidR="00B620D7" w:rsidRDefault="00B620D7" w:rsidP="00106066">
      <w:pPr>
        <w:pStyle w:val="Style1"/>
        <w:rPr>
          <w:sz w:val="24"/>
          <w:szCs w:val="24"/>
        </w:rPr>
      </w:pPr>
    </w:p>
    <w:p w14:paraId="1543EA55" w14:textId="77777777" w:rsidR="00B620D7" w:rsidRDefault="00B620D7" w:rsidP="00106066">
      <w:pPr>
        <w:pStyle w:val="Style1"/>
        <w:rPr>
          <w:sz w:val="24"/>
          <w:szCs w:val="24"/>
        </w:rPr>
      </w:pPr>
    </w:p>
    <w:p w14:paraId="2914FBD0" w14:textId="77777777" w:rsidR="00B620D7" w:rsidRDefault="00B620D7" w:rsidP="00106066">
      <w:pPr>
        <w:pStyle w:val="Style1"/>
        <w:rPr>
          <w:sz w:val="24"/>
          <w:szCs w:val="24"/>
        </w:rPr>
      </w:pPr>
    </w:p>
    <w:p w14:paraId="06892621" w14:textId="77777777" w:rsidR="00B620D7" w:rsidRDefault="00B620D7" w:rsidP="00106066">
      <w:pPr>
        <w:pStyle w:val="Style1"/>
        <w:rPr>
          <w:sz w:val="24"/>
          <w:szCs w:val="24"/>
        </w:rPr>
      </w:pPr>
    </w:p>
    <w:p w14:paraId="5EE1051B" w14:textId="77777777" w:rsidR="00B620D7" w:rsidRDefault="00B620D7" w:rsidP="00106066">
      <w:pPr>
        <w:pStyle w:val="Style1"/>
        <w:rPr>
          <w:sz w:val="24"/>
          <w:szCs w:val="24"/>
        </w:rPr>
      </w:pPr>
    </w:p>
    <w:sectPr w:rsidR="00B620D7" w:rsidSect="002611A1">
      <w:type w:val="continuous"/>
      <w:pgSz w:w="11906" w:h="16838"/>
      <w:pgMar w:top="1021" w:right="107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BBAEA" w14:textId="77777777" w:rsidR="00DC3440" w:rsidRDefault="00DC3440" w:rsidP="008B2A03">
      <w:pPr>
        <w:spacing w:after="0" w:line="240" w:lineRule="auto"/>
      </w:pPr>
      <w:r>
        <w:separator/>
      </w:r>
    </w:p>
  </w:endnote>
  <w:endnote w:type="continuationSeparator" w:id="0">
    <w:p w14:paraId="19A2580C" w14:textId="77777777" w:rsidR="00DC3440" w:rsidRDefault="00DC3440" w:rsidP="008B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06CA" w14:textId="77777777" w:rsidR="00DC3440" w:rsidRDefault="00DC3440" w:rsidP="008B2A03">
      <w:pPr>
        <w:spacing w:after="0" w:line="240" w:lineRule="auto"/>
      </w:pPr>
      <w:r>
        <w:separator/>
      </w:r>
    </w:p>
  </w:footnote>
  <w:footnote w:type="continuationSeparator" w:id="0">
    <w:p w14:paraId="4C41DC1A" w14:textId="77777777" w:rsidR="00DC3440" w:rsidRDefault="00DC3440" w:rsidP="008B2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56A35"/>
    <w:multiLevelType w:val="hybridMultilevel"/>
    <w:tmpl w:val="793447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AD74B9"/>
    <w:multiLevelType w:val="hybridMultilevel"/>
    <w:tmpl w:val="671E82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A7AF6"/>
    <w:multiLevelType w:val="hybridMultilevel"/>
    <w:tmpl w:val="E4507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5"/>
    <w:rsid w:val="00106066"/>
    <w:rsid w:val="001368F1"/>
    <w:rsid w:val="00143D8A"/>
    <w:rsid w:val="002611A1"/>
    <w:rsid w:val="002B71A7"/>
    <w:rsid w:val="002E74D6"/>
    <w:rsid w:val="00413D93"/>
    <w:rsid w:val="00541D0E"/>
    <w:rsid w:val="00694D35"/>
    <w:rsid w:val="007F1361"/>
    <w:rsid w:val="008011B9"/>
    <w:rsid w:val="008B2A03"/>
    <w:rsid w:val="00952B40"/>
    <w:rsid w:val="00983E56"/>
    <w:rsid w:val="00AB5F61"/>
    <w:rsid w:val="00AC701A"/>
    <w:rsid w:val="00B17AE8"/>
    <w:rsid w:val="00B20AF2"/>
    <w:rsid w:val="00B620D7"/>
    <w:rsid w:val="00BF3E57"/>
    <w:rsid w:val="00C511DD"/>
    <w:rsid w:val="00CF2F39"/>
    <w:rsid w:val="00DC3440"/>
    <w:rsid w:val="00E12293"/>
    <w:rsid w:val="00E137C8"/>
    <w:rsid w:val="00E4606B"/>
    <w:rsid w:val="00F1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B704"/>
  <w15:chartTrackingRefBased/>
  <w15:docId w15:val="{6B774FB1-FFAE-407F-B2D1-5CA366CD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7AE8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106066"/>
    <w:rPr>
      <w:rFonts w:ascii="Avenir Next LT Pro" w:hAnsi="Avenir Next LT Pro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B2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106066"/>
    <w:rPr>
      <w:rFonts w:ascii="Avenir Next LT Pro" w:hAnsi="Avenir Next LT Pro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B2A03"/>
  </w:style>
  <w:style w:type="paragraph" w:styleId="Footer">
    <w:name w:val="footer"/>
    <w:basedOn w:val="Normal"/>
    <w:link w:val="FooterChar"/>
    <w:uiPriority w:val="99"/>
    <w:unhideWhenUsed/>
    <w:rsid w:val="008B2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A03"/>
  </w:style>
  <w:style w:type="paragraph" w:customStyle="1" w:styleId="Style2">
    <w:name w:val="Style2"/>
    <w:basedOn w:val="Style1"/>
    <w:link w:val="Style2Char"/>
    <w:qFormat/>
    <w:rsid w:val="008B2A03"/>
    <w:pPr>
      <w:shd w:val="clear" w:color="auto" w:fill="404040" w:themeFill="text1" w:themeFillTint="BF"/>
    </w:pPr>
    <w:rPr>
      <w:color w:val="FFFFFF" w:themeColor="background1"/>
      <w:sz w:val="24"/>
      <w:szCs w:val="24"/>
    </w:rPr>
  </w:style>
  <w:style w:type="character" w:customStyle="1" w:styleId="Style2Char">
    <w:name w:val="Style2 Char"/>
    <w:basedOn w:val="Style1Char"/>
    <w:link w:val="Style2"/>
    <w:rsid w:val="008B2A03"/>
    <w:rPr>
      <w:rFonts w:ascii="Avenir Next LT Pro" w:hAnsi="Avenir Next LT Pro"/>
      <w:b/>
      <w:bCs/>
      <w:color w:val="FFFFFF" w:themeColor="background1"/>
      <w:sz w:val="24"/>
      <w:szCs w:val="24"/>
      <w:shd w:val="clear" w:color="auto" w:fill="404040" w:themeFill="text1" w:themeFill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nibrar97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ainibrar9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\OneDrive\CVs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Template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Zain Ibrar</cp:lastModifiedBy>
  <cp:revision>4</cp:revision>
  <cp:lastPrinted>2020-10-27T09:19:00Z</cp:lastPrinted>
  <dcterms:created xsi:type="dcterms:W3CDTF">2021-03-04T15:42:00Z</dcterms:created>
  <dcterms:modified xsi:type="dcterms:W3CDTF">2021-07-14T10:32:00Z</dcterms:modified>
</cp:coreProperties>
</file>